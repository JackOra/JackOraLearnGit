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obj对象  以及 json对象操作 json对象转换等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  以及元字符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 6与es5的差别 ，了解es7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关于循环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数组，字符串的方法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  会写ajax以及其原理  适配器模式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Php基本方法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  then  红绿灯原理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10,了解关于作业的原理。以及各个步骤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11,闭包，深拷贝，浅拷贝，闭包的应用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12,垃圾回收机制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13,继承（六种方式）原型对象 super等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14,飞机大战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15,call方法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16,面向对象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17,观察者模式等！</w:t>
      </w:r>
      <w:r>
        <w:drawing>
          <wp:inline distT="0" distB="0" distL="114300" distR="114300">
            <wp:extent cx="1829435" cy="1076325"/>
            <wp:effectExtent l="0" t="0" r="184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18,jquery文档的使用（必须熟练掌握）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19,assign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20,便利的方法 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Courier New"/>
          <w:color w:val="000000" w:themeColor="text1"/>
          <w:spacing w:val="2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21,</w:t>
      </w:r>
      <w:r>
        <w:rPr>
          <w:rFonts w:hint="eastAsia" w:ascii="微软雅黑" w:hAnsi="微软雅黑" w:eastAsia="微软雅黑" w:cs="Courier New"/>
          <w:color w:val="000000" w:themeColor="text1"/>
          <w:spacing w:val="20"/>
          <w:sz w:val="18"/>
          <w:szCs w:val="18"/>
          <w14:textFill>
            <w14:solidFill>
              <w14:schemeClr w14:val="tx1"/>
            </w14:solidFill>
          </w14:textFill>
        </w:rPr>
        <w:t>call、apply、bind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Courier New"/>
          <w:color w:val="000000" w:themeColor="text1"/>
          <w:spacing w:val="2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Courier New"/>
          <w:color w:val="000000" w:themeColor="text1"/>
          <w:spacing w:val="2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22,购物车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Courier New"/>
          <w:color w:val="000000" w:themeColor="text1"/>
          <w:spacing w:val="2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Courier New"/>
          <w:color w:val="000000" w:themeColor="text1"/>
          <w:spacing w:val="2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23,mvvm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Courier New"/>
          <w:color w:val="000000" w:themeColor="text1"/>
          <w:spacing w:val="2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Courier New"/>
          <w:color w:val="000000" w:themeColor="text1"/>
          <w:spacing w:val="2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24,gulp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25,amd cmd commonjs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26,阻止事件冒泡捕获，触发条件 阻止默认条件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loading图展示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js中 object 详解、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创建对象</w:t>
      </w:r>
      <w:r>
        <w:rPr>
          <w:rFonts w:hint="eastAsia"/>
          <w:lang w:val="en-US" w:eastAsia="zh-CN"/>
        </w:rPr>
        <w:t>：new构造函数方法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obj=new object（）o大写；obj.name=“我是帅哥”；</w:t>
      </w:r>
    </w:p>
    <w:p>
      <w:pPr>
        <w:ind w:left="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对象字面量添加方法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obj={name=“哈哈”，age=24}；key value键值对</w:t>
      </w:r>
    </w:p>
    <w:p>
      <w:pPr>
        <w:numPr>
          <w:ilvl w:val="-2"/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对象的属性和方法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Constructor属性：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fo{</w:t>
      </w:r>
    </w:p>
    <w:p>
      <w:pPr>
        <w:numPr>
          <w:ilvl w:val="-2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Name：“ll”，</w:t>
      </w:r>
    </w:p>
    <w:p>
      <w:pPr>
        <w:numPr>
          <w:ilvl w:val="-2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Age：23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Console.log（fo.constructor）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83890" cy="398780"/>
            <wp:effectExtent l="0" t="0" r="165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3890" cy="39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Functon foo(){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This.age: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fo=new foo();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Console.log(fo.constructor)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47390" cy="6762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由以上代码我的理解为 constructor指向问题是指向了原始的object对象；</w:t>
      </w:r>
    </w:p>
    <w:p>
      <w:pPr>
        <w:numPr>
          <w:ilvl w:val="0"/>
          <w:numId w:val="0"/>
        </w:numPr>
        <w:ind w:left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Hasownproperty（propertyname）方法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此方法判断propertyname是否在</w:t>
      </w:r>
      <w:r>
        <w:rPr>
          <w:rFonts w:hint="eastAsia"/>
          <w:shd w:val="clear" w:color="FFFFFF" w:fill="D9D9D9"/>
          <w:lang w:val="en-US" w:eastAsia="zh-CN"/>
        </w:rPr>
        <w:t>当前对象实例</w:t>
      </w:r>
      <w:r>
        <w:rPr>
          <w:rFonts w:hint="eastAsia"/>
          <w:lang w:val="en-US" w:eastAsia="zh-CN"/>
        </w:rPr>
        <w:t>中，就比如说 arr【】，数组是我们常见对象也就是object事例 例子： 判断length是否在arr数组中，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arr=【】；console.log（arr.hasownproperty（“length”））；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276350" cy="41211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1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Isprototypeof（object）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此方法判断object对象是否在传入的参数对象的原型链上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Var foo（）{}；var fo = new foo（）；console.log（object.prototype.isprototypeof(fo)）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304925" cy="504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Tostring 返回对象的字符串显示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date =new Date（）；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Console.log（date.tostring）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190490" cy="457200"/>
            <wp:effectExtent l="0" t="0" r="1016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hd w:val="clear" w:color="FFFFFF" w:fill="D9D9D9"/>
          <w:lang w:val="en-US" w:eastAsia="zh-CN"/>
        </w:rPr>
        <w:t xml:space="preserve">    Object。Keys返回可枚举属性的key键名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Var str={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Firstname：“name”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Console.log(object.keys(str))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81679"/>
    <w:multiLevelType w:val="singleLevel"/>
    <w:tmpl w:val="3AE81679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6A3E8E35"/>
    <w:multiLevelType w:val="singleLevel"/>
    <w:tmpl w:val="6A3E8E35"/>
    <w:lvl w:ilvl="0" w:tentative="0">
      <w:start w:val="27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2F7D3C"/>
    <w:rsid w:val="000936A4"/>
    <w:rsid w:val="02D149FA"/>
    <w:rsid w:val="02FE7A16"/>
    <w:rsid w:val="048315EF"/>
    <w:rsid w:val="063D34BE"/>
    <w:rsid w:val="068D40CA"/>
    <w:rsid w:val="06E969AF"/>
    <w:rsid w:val="07316172"/>
    <w:rsid w:val="0A823336"/>
    <w:rsid w:val="0AE67224"/>
    <w:rsid w:val="0CC13B76"/>
    <w:rsid w:val="0EA14E31"/>
    <w:rsid w:val="10AD5A55"/>
    <w:rsid w:val="10BF2EDE"/>
    <w:rsid w:val="12F3212A"/>
    <w:rsid w:val="13A97B4A"/>
    <w:rsid w:val="16F47092"/>
    <w:rsid w:val="1C08673F"/>
    <w:rsid w:val="1E1A6630"/>
    <w:rsid w:val="1E566B44"/>
    <w:rsid w:val="1E954263"/>
    <w:rsid w:val="1EE324FB"/>
    <w:rsid w:val="1FE6097F"/>
    <w:rsid w:val="23E83571"/>
    <w:rsid w:val="247C4DC9"/>
    <w:rsid w:val="258A415B"/>
    <w:rsid w:val="295B3A3C"/>
    <w:rsid w:val="2A1D643E"/>
    <w:rsid w:val="2B2361F5"/>
    <w:rsid w:val="2BF573A9"/>
    <w:rsid w:val="2CF40A4C"/>
    <w:rsid w:val="2DAB7A5F"/>
    <w:rsid w:val="2E7D127E"/>
    <w:rsid w:val="2EA04409"/>
    <w:rsid w:val="2ED135E8"/>
    <w:rsid w:val="2FBF157E"/>
    <w:rsid w:val="321C3600"/>
    <w:rsid w:val="323D4992"/>
    <w:rsid w:val="32DF015C"/>
    <w:rsid w:val="332252D1"/>
    <w:rsid w:val="33D37CD8"/>
    <w:rsid w:val="33E16FBA"/>
    <w:rsid w:val="36AE779E"/>
    <w:rsid w:val="38740AB1"/>
    <w:rsid w:val="394F679B"/>
    <w:rsid w:val="3A0A6B9C"/>
    <w:rsid w:val="3E2F2DE9"/>
    <w:rsid w:val="41415AA0"/>
    <w:rsid w:val="430E7883"/>
    <w:rsid w:val="4337443C"/>
    <w:rsid w:val="43B26398"/>
    <w:rsid w:val="47572CB2"/>
    <w:rsid w:val="47B54F26"/>
    <w:rsid w:val="47D3317D"/>
    <w:rsid w:val="4920567D"/>
    <w:rsid w:val="4AD42C48"/>
    <w:rsid w:val="4CBD2D9D"/>
    <w:rsid w:val="4CD922F4"/>
    <w:rsid w:val="4CE24BE3"/>
    <w:rsid w:val="4D134355"/>
    <w:rsid w:val="4D446A72"/>
    <w:rsid w:val="4E1539A7"/>
    <w:rsid w:val="4E256AF9"/>
    <w:rsid w:val="4EC217C7"/>
    <w:rsid w:val="52D96777"/>
    <w:rsid w:val="541971C7"/>
    <w:rsid w:val="55755138"/>
    <w:rsid w:val="56E77805"/>
    <w:rsid w:val="570F1504"/>
    <w:rsid w:val="57624FBE"/>
    <w:rsid w:val="57821FCD"/>
    <w:rsid w:val="57EE2F01"/>
    <w:rsid w:val="592F7D3C"/>
    <w:rsid w:val="5B123741"/>
    <w:rsid w:val="5B273065"/>
    <w:rsid w:val="5BB95AFF"/>
    <w:rsid w:val="5CE4657A"/>
    <w:rsid w:val="5D5A0529"/>
    <w:rsid w:val="5E211210"/>
    <w:rsid w:val="5E737477"/>
    <w:rsid w:val="5F0F71CB"/>
    <w:rsid w:val="5F54107B"/>
    <w:rsid w:val="6096189A"/>
    <w:rsid w:val="610C1EF1"/>
    <w:rsid w:val="61577A68"/>
    <w:rsid w:val="62096651"/>
    <w:rsid w:val="63DD6C10"/>
    <w:rsid w:val="64400D7D"/>
    <w:rsid w:val="64672B74"/>
    <w:rsid w:val="64693562"/>
    <w:rsid w:val="648E1150"/>
    <w:rsid w:val="652329A4"/>
    <w:rsid w:val="658643E6"/>
    <w:rsid w:val="665C569B"/>
    <w:rsid w:val="66DB7D07"/>
    <w:rsid w:val="66DC248E"/>
    <w:rsid w:val="676367CF"/>
    <w:rsid w:val="676A4E95"/>
    <w:rsid w:val="6930128B"/>
    <w:rsid w:val="6937015F"/>
    <w:rsid w:val="69D0084A"/>
    <w:rsid w:val="6A341B29"/>
    <w:rsid w:val="6CF35D43"/>
    <w:rsid w:val="6D535020"/>
    <w:rsid w:val="6EBB79E8"/>
    <w:rsid w:val="6FA00DD0"/>
    <w:rsid w:val="70143074"/>
    <w:rsid w:val="74B02052"/>
    <w:rsid w:val="75365993"/>
    <w:rsid w:val="75C17435"/>
    <w:rsid w:val="768472BE"/>
    <w:rsid w:val="76DA5C30"/>
    <w:rsid w:val="77A2147B"/>
    <w:rsid w:val="77B85C28"/>
    <w:rsid w:val="7B6569B8"/>
    <w:rsid w:val="7D0B7AF4"/>
    <w:rsid w:val="7D4936E1"/>
    <w:rsid w:val="7D94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2018-05-10T02:32:00Z</dcterms:created>
  <dc:creator>Administrator</dc:creator>
  <cp:lastModifiedBy>白色风车</cp:lastModifiedBy>
  <dcterms:modified xsi:type="dcterms:W3CDTF">2018-06-20T01:48:24Z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